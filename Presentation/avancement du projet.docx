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pPr w:leftFromText="141" w:rightFromText="141" w:horzAnchor="margin" w:tblpY="-1155"/>
            <w:tblW w:w="4639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63"/>
            <w:gridCol w:w="7349"/>
          </w:tblGrid>
          <w:tr w:rsidR="008E733E" w:rsidTr="007A0FCE">
            <w:trPr>
              <w:trHeight w:val="1843"/>
            </w:trPr>
            <w:tc>
              <w:tcPr>
                <w:tcW w:w="105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E733E" w:rsidRDefault="008E733E" w:rsidP="007A0FCE">
                <w:pPr>
                  <w:pStyle w:val="Sansinterligne"/>
                </w:pPr>
              </w:p>
            </w:tc>
            <w:tc>
              <w:tcPr>
                <w:tcW w:w="394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8E733E" w:rsidRDefault="001F08A7" w:rsidP="007A0FCE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placeholder>
                      <w:docPart w:val="BAACC476260A4A9F8A16E863DF9E764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A0FCE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BERRYSTORM</w:t>
                    </w:r>
                  </w:sdtContent>
                </w:sdt>
              </w:p>
            </w:tc>
          </w:tr>
          <w:tr w:rsidR="008E733E" w:rsidTr="007A0FCE">
            <w:tc>
              <w:tcPr>
                <w:tcW w:w="105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8E733E" w:rsidRDefault="008E733E" w:rsidP="007A0FCE">
                <w:pPr>
                  <w:pStyle w:val="Sansinterligne"/>
                  <w:rPr>
                    <w:color w:val="EBDDC3" w:themeColor="background2"/>
                  </w:rPr>
                </w:pPr>
              </w:p>
            </w:tc>
            <w:tc>
              <w:tcPr>
                <w:tcW w:w="394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8E733E" w:rsidRDefault="007A0FCE" w:rsidP="007A0FCE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3FBBFCA" wp14:editId="1BF98E70">
                      <wp:extent cx="4621281" cy="5372100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_berrystorm2.pn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32763" cy="538544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7A0FCE" w:rsidRDefault="007A0FCE" w:rsidP="007A0FCE"/>
              <w:p w:rsidR="007A0FCE" w:rsidRDefault="007A0FCE" w:rsidP="007A0FCE"/>
            </w:tc>
          </w:tr>
          <w:tr w:rsidR="008E733E" w:rsidTr="007A0FCE">
            <w:trPr>
              <w:trHeight w:val="864"/>
            </w:trPr>
            <w:tc>
              <w:tcPr>
                <w:tcW w:w="1054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8E733E" w:rsidRDefault="001F08A7" w:rsidP="007A0FCE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A6E041897308463292BFBC49F7DF3F9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11-21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A0FCE">
                      <w:rPr>
                        <w:color w:val="FFFFFF" w:themeColor="background1"/>
                        <w:sz w:val="32"/>
                        <w:szCs w:val="32"/>
                      </w:rPr>
                      <w:t>21/11/2015</w:t>
                    </w:r>
                  </w:sdtContent>
                </w:sdt>
              </w:p>
            </w:tc>
            <w:tc>
              <w:tcPr>
                <w:tcW w:w="3946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8E733E" w:rsidRDefault="001F08A7" w:rsidP="007A0FCE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placeholder>
                      <w:docPart w:val="70BAE82227644A118004ABF1EB91739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7A0FCE">
                      <w:rPr>
                        <w:color w:val="FFFFFF" w:themeColor="background1"/>
                        <w:sz w:val="40"/>
                        <w:szCs w:val="40"/>
                      </w:rPr>
                      <w:t>Rapport d’avancement</w:t>
                    </w:r>
                  </w:sdtContent>
                </w:sdt>
              </w:p>
            </w:tc>
          </w:tr>
          <w:tr w:rsidR="008E733E" w:rsidTr="007A0FCE">
            <w:tc>
              <w:tcPr>
                <w:tcW w:w="105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8E733E" w:rsidRDefault="008E733E" w:rsidP="007A0FCE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946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8E733E" w:rsidRDefault="007A0FCE" w:rsidP="007A0FCE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Synthèse de l’avancement actuel du projet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Berrystorm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réalisé par SAGNOL Félix, PROST Maxime et BOURREE Charles.</w:t>
                </w:r>
                <w:r w:rsidR="001F08A7">
                  <w:rPr>
                    <w:sz w:val="26"/>
                    <w:szCs w:val="26"/>
                  </w:rPr>
                  <w:t xml:space="preserve">  </w:t>
                </w:r>
              </w:p>
              <w:p w:rsidR="008E733E" w:rsidRDefault="008E733E" w:rsidP="007A0FCE">
                <w:pPr>
                  <w:pStyle w:val="Sansinterligne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8E733E" w:rsidRDefault="001F08A7">
          <w:pPr>
            <w:spacing w:after="200" w:line="276" w:lineRule="auto"/>
          </w:pPr>
        </w:p>
      </w:sdtContent>
    </w:sdt>
    <w:p w:rsidR="008E733E" w:rsidRDefault="008E733E">
      <w:pPr>
        <w:pStyle w:val="Sous-titre"/>
      </w:pPr>
    </w:p>
    <w:p w:rsidR="008E733E" w:rsidRPr="00A55392" w:rsidRDefault="00A55392" w:rsidP="00A55392">
      <w:pPr>
        <w:pStyle w:val="Titre2"/>
        <w:rPr>
          <w:sz w:val="36"/>
          <w:szCs w:val="36"/>
        </w:rPr>
      </w:pPr>
      <w:r w:rsidRPr="00A55392">
        <w:rPr>
          <w:sz w:val="36"/>
          <w:szCs w:val="36"/>
        </w:rPr>
        <w:lastRenderedPageBreak/>
        <w:t>SOMMAIRE</w:t>
      </w:r>
    </w:p>
    <w:p w:rsidR="00A55392" w:rsidRDefault="00A55392" w:rsidP="00A55392"/>
    <w:p w:rsidR="00A55392" w:rsidRPr="00A55392" w:rsidRDefault="00A55392" w:rsidP="00A55392">
      <w:pPr>
        <w:pStyle w:val="Paragraphedeliste"/>
        <w:numPr>
          <w:ilvl w:val="0"/>
          <w:numId w:val="24"/>
        </w:numPr>
        <w:rPr>
          <w:sz w:val="28"/>
          <w:szCs w:val="28"/>
        </w:rPr>
      </w:pPr>
      <w:bookmarkStart w:id="0" w:name="_GoBack"/>
      <w:bookmarkEnd w:id="0"/>
    </w:p>
    <w:sectPr w:rsidR="00A55392" w:rsidRPr="00A55392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8A7" w:rsidRDefault="001F08A7">
      <w:pPr>
        <w:spacing w:after="0" w:line="240" w:lineRule="auto"/>
      </w:pPr>
      <w:r>
        <w:separator/>
      </w:r>
    </w:p>
  </w:endnote>
  <w:endnote w:type="continuationSeparator" w:id="0">
    <w:p w:rsidR="001F08A7" w:rsidRDefault="001F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33E" w:rsidRDefault="008E733E"/>
  <w:p w:rsidR="008E733E" w:rsidRDefault="001F08A7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7A0FCE" w:rsidRPr="007A0FCE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33E" w:rsidRDefault="008E733E"/>
  <w:p w:rsidR="008E733E" w:rsidRDefault="001F08A7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A55392" w:rsidRPr="00A55392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8A7" w:rsidRDefault="001F08A7">
      <w:pPr>
        <w:spacing w:after="0" w:line="240" w:lineRule="auto"/>
      </w:pPr>
      <w:r>
        <w:separator/>
      </w:r>
    </w:p>
  </w:footnote>
  <w:footnote w:type="continuationSeparator" w:id="0">
    <w:p w:rsidR="001F08A7" w:rsidRDefault="001F0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33E" w:rsidRDefault="001F08A7">
    <w:pPr>
      <w:pStyle w:val="En-ttedepagepaire"/>
    </w:pPr>
    <w:sdt>
      <w:sdtPr>
        <w:alias w:val="Titre"/>
        <w:id w:val="54089093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A0FCE">
          <w:t>BERRYSTORM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33E" w:rsidRDefault="001F08A7">
    <w:pPr>
      <w:pStyle w:val="En-ttedepageimpaire"/>
    </w:pPr>
    <w:sdt>
      <w:sdtPr>
        <w:alias w:val="Titre"/>
        <w:id w:val="54093244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A0FCE">
          <w:t>BERRYSTORM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6B3326"/>
    <w:multiLevelType w:val="hybridMultilevel"/>
    <w:tmpl w:val="09E86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CE"/>
    <w:rsid w:val="001F08A7"/>
    <w:rsid w:val="00427CC9"/>
    <w:rsid w:val="007A0FCE"/>
    <w:rsid w:val="008E733E"/>
    <w:rsid w:val="00A5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A48372-7F85-4930-9ACC-3BE7B4A7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e_P\AppData\Roaming\Microsoft\Templates\Rapport%20(Th&#232;me%20M&#233;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ACC476260A4A9F8A16E863DF9E76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D7DDBD-0A54-4E37-A7B4-C32F048D0CBF}"/>
      </w:docPartPr>
      <w:docPartBody>
        <w:p w:rsidR="00000000" w:rsidRDefault="00B0290E">
          <w:pPr>
            <w:pStyle w:val="BAACC476260A4A9F8A16E863DF9E764E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[Titre du document]</w:t>
          </w:r>
        </w:p>
      </w:docPartBody>
    </w:docPart>
    <w:docPart>
      <w:docPartPr>
        <w:name w:val="A6E041897308463292BFBC49F7DF3F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8AFAC1-1B15-4000-B21F-FA05F03A179F}"/>
      </w:docPartPr>
      <w:docPartBody>
        <w:p w:rsidR="00000000" w:rsidRDefault="00B0290E">
          <w:pPr>
            <w:pStyle w:val="A6E041897308463292BFBC49F7DF3F9B"/>
          </w:pPr>
          <w:r>
            <w:rPr>
              <w:color w:val="FFFFFF" w:themeColor="background1"/>
              <w:sz w:val="32"/>
              <w:szCs w:val="32"/>
            </w:rPr>
            <w:t>[Choisir la date]</w:t>
          </w:r>
        </w:p>
      </w:docPartBody>
    </w:docPart>
    <w:docPart>
      <w:docPartPr>
        <w:name w:val="70BAE82227644A118004ABF1EB9173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DD5370-8CA6-4F3F-BD7D-56841B263DCC}"/>
      </w:docPartPr>
      <w:docPartBody>
        <w:p w:rsidR="00000000" w:rsidRDefault="00B0290E">
          <w:pPr>
            <w:pStyle w:val="70BAE82227644A118004ABF1EB91739D"/>
          </w:pPr>
          <w:r>
            <w:rPr>
              <w:color w:val="FFFFFF" w:themeColor="background1"/>
              <w:sz w:val="40"/>
              <w:szCs w:val="40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0E"/>
    <w:rsid w:val="00B0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ACC476260A4A9F8A16E863DF9E764E">
    <w:name w:val="BAACC476260A4A9F8A16E863DF9E764E"/>
  </w:style>
  <w:style w:type="paragraph" w:customStyle="1" w:styleId="A6E041897308463292BFBC49F7DF3F9B">
    <w:name w:val="A6E041897308463292BFBC49F7DF3F9B"/>
  </w:style>
  <w:style w:type="paragraph" w:customStyle="1" w:styleId="70BAE82227644A118004ABF1EB91739D">
    <w:name w:val="70BAE82227644A118004ABF1EB91739D"/>
  </w:style>
  <w:style w:type="paragraph" w:customStyle="1" w:styleId="01B66677669849CFBE4C9DB96B48025D">
    <w:name w:val="01B66677669849CFBE4C9DB96B48025D"/>
  </w:style>
  <w:style w:type="paragraph" w:customStyle="1" w:styleId="FA886415E58F4CD1859A50C97AC17CD9">
    <w:name w:val="FA886415E58F4CD1859A50C97AC17CD9"/>
  </w:style>
  <w:style w:type="paragraph" w:customStyle="1" w:styleId="EA809DD301F841DE9E263DBBAB4DA065">
    <w:name w:val="EA809DD301F841DE9E263DBBAB4DA065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4ABE351B2BE74E1582E1CFC446B9C08E">
    <w:name w:val="4ABE351B2BE74E1582E1CFC446B9C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2015-11-21T00:00:00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6B0F54A-4489-416C-899B-5462416F2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</Template>
  <TotalTime>11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BERRYSTORM</vt:lpstr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BERRYSTORM</dc:title>
  <dc:subject>Rapport d’avancement</dc:subject>
  <dc:creator>Maxime_P</dc:creator>
  <cp:keywords/>
  <cp:lastModifiedBy>borderlands king prost</cp:lastModifiedBy>
  <cp:revision>2</cp:revision>
  <dcterms:created xsi:type="dcterms:W3CDTF">2015-11-21T09:50:00Z</dcterms:created>
  <dcterms:modified xsi:type="dcterms:W3CDTF">2015-11-21T10:01:00Z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